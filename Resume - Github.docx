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D2C1" w14:textId="63574302" w:rsidR="00394A6D" w:rsidRDefault="00C757C2">
      <w:pPr>
        <w:pStyle w:val="Title"/>
      </w:pPr>
      <w:sdt>
        <w:sdtPr>
          <w:alias w:val="Enter your name:"/>
          <w:tag w:val=""/>
          <w:id w:val="-328297061"/>
          <w:placeholder>
            <w:docPart w:val="814CCCBD65984FB5AC0713ADDCA0B92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93DF1">
            <w:t>Erich Wang</w:t>
          </w:r>
        </w:sdtContent>
      </w:sdt>
    </w:p>
    <w:p w14:paraId="0C5402DC" w14:textId="77777777" w:rsidR="00BC64AF" w:rsidRDefault="00BC64AF" w:rsidP="0079774D">
      <w:pPr>
        <w:pStyle w:val="Heading1"/>
        <w:spacing w:before="0"/>
      </w:pPr>
      <w:r>
        <w:t>Skills and Abilities</w:t>
      </w:r>
    </w:p>
    <w:p w14:paraId="39C1FD6B" w14:textId="3990D48E" w:rsidR="002F1ED1" w:rsidRDefault="003F3FB8" w:rsidP="0079774D">
      <w:pPr>
        <w:pStyle w:val="ListBullet"/>
        <w:spacing w:after="0"/>
      </w:pPr>
      <w:r>
        <w:t>Strong public speaking skills and communication</w:t>
      </w:r>
      <w:r w:rsidR="00881558">
        <w:t xml:space="preserve"> </w:t>
      </w:r>
      <w:r w:rsidR="007E56BF">
        <w:t xml:space="preserve">evident by presenting lectures to </w:t>
      </w:r>
      <w:r w:rsidR="001E6B23">
        <w:t xml:space="preserve">first year math </w:t>
      </w:r>
      <w:r w:rsidR="00417074">
        <w:t>tutorial</w:t>
      </w:r>
      <w:r w:rsidR="007E56BF">
        <w:t xml:space="preserve"> </w:t>
      </w:r>
      <w:r w:rsidR="004E24F3">
        <w:t>(</w:t>
      </w:r>
      <w:r w:rsidR="00CE2C2E">
        <w:t>94.8</w:t>
      </w:r>
      <w:r w:rsidR="004E24F3">
        <w:t xml:space="preserve"> rating</w:t>
      </w:r>
      <w:r w:rsidR="00CE2C2E">
        <w:t xml:space="preserve">) </w:t>
      </w:r>
      <w:r w:rsidR="007E56BF">
        <w:t xml:space="preserve">and advertising Facilitated Study Group sessions in front of approximately 150 students. </w:t>
      </w:r>
      <w:bookmarkStart w:id="0" w:name="_GoBack"/>
      <w:bookmarkEnd w:id="0"/>
    </w:p>
    <w:p w14:paraId="2F8ED5B9" w14:textId="48E91E41" w:rsidR="009C3642" w:rsidRDefault="009C3642" w:rsidP="009C3642">
      <w:pPr>
        <w:pStyle w:val="Heading1"/>
        <w:spacing w:before="0"/>
      </w:pPr>
      <w:r>
        <w:t>Technical Proficiencies</w:t>
      </w:r>
    </w:p>
    <w:p w14:paraId="15A9DBFF" w14:textId="276049D6" w:rsidR="009C3642" w:rsidRDefault="009C3642" w:rsidP="009C3642">
      <w:pPr>
        <w:pStyle w:val="ListBullet"/>
      </w:pPr>
      <w:r>
        <w:t>Used RStudio and SPSS in various statistics projects. Proficient in Microsoft Office</w:t>
      </w:r>
      <w:r w:rsidR="00712057">
        <w:t xml:space="preserve"> and Bloomberg</w:t>
      </w:r>
      <w:r>
        <w:t>.</w:t>
      </w:r>
    </w:p>
    <w:p w14:paraId="68B0BFE5" w14:textId="01FB044F" w:rsidR="009C3642" w:rsidRPr="00BC64AF" w:rsidRDefault="009C3642" w:rsidP="009C3642">
      <w:pPr>
        <w:pStyle w:val="ListBullet"/>
      </w:pPr>
      <w:r w:rsidRPr="00145B60">
        <w:t>95 WPM Typing Speed</w:t>
      </w:r>
    </w:p>
    <w:p w14:paraId="4444003C" w14:textId="77777777" w:rsidR="0079050C" w:rsidRDefault="00C757C2" w:rsidP="0079774D">
      <w:pPr>
        <w:pStyle w:val="Heading1"/>
        <w:spacing w:before="0"/>
      </w:pPr>
      <w:sdt>
        <w:sdtPr>
          <w:alias w:val="Education:"/>
          <w:tag w:val="Education:"/>
          <w:id w:val="1513793667"/>
          <w:placeholder>
            <w:docPart w:val="1411ACE48BF14534B9BD05EE474C2755"/>
          </w:placeholder>
          <w:temporary/>
          <w:showingPlcHdr/>
          <w15:appearance w15:val="hidden"/>
        </w:sdtPr>
        <w:sdtEndPr/>
        <w:sdtContent>
          <w:r w:rsidR="0079050C">
            <w:t>Education</w:t>
          </w:r>
        </w:sdtContent>
      </w:sdt>
      <w:r w:rsidR="0079050C">
        <w:t xml:space="preserve"> and Awards</w:t>
      </w:r>
    </w:p>
    <w:p w14:paraId="7FC9E21F" w14:textId="616D47B4" w:rsidR="0079050C" w:rsidRPr="00DB6299" w:rsidRDefault="0079050C" w:rsidP="0079774D">
      <w:pPr>
        <w:pStyle w:val="Heading2"/>
        <w:spacing w:before="0"/>
      </w:pPr>
      <w:r>
        <w:rPr>
          <w:caps w:val="0"/>
        </w:rPr>
        <w:t>Honors Bachelor of Science</w:t>
      </w:r>
      <w:r w:rsidR="003F3536">
        <w:tab/>
      </w:r>
      <w:r w:rsidR="003F3536"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6A457A">
        <w:rPr>
          <w:b w:val="0"/>
        </w:rPr>
        <w:tab/>
        <w:t>2017-2021</w:t>
      </w:r>
      <w:r>
        <w:t xml:space="preserve"> </w:t>
      </w:r>
      <w:r w:rsidRPr="006A457A">
        <w:rPr>
          <w:b w:val="0"/>
          <w:caps w:val="0"/>
        </w:rPr>
        <w:t>University of Toronto Mississauga</w:t>
      </w:r>
    </w:p>
    <w:p w14:paraId="70FF3BA4" w14:textId="7D8866E4" w:rsidR="00CA4C2E" w:rsidRDefault="001C0577" w:rsidP="00CA4C2E">
      <w:pPr>
        <w:pStyle w:val="ListBullet"/>
      </w:pPr>
      <w:r>
        <w:t>Specialist</w:t>
      </w:r>
      <w:r w:rsidR="0079050C">
        <w:t>: Psychology. Minor: Statistics, Applied</w:t>
      </w:r>
      <w:r w:rsidR="00090ABD">
        <w:t xml:space="preserve"> </w:t>
      </w:r>
    </w:p>
    <w:p w14:paraId="7929663C" w14:textId="61D4144F" w:rsidR="0079050C" w:rsidRDefault="0079050C" w:rsidP="00D6525D">
      <w:pPr>
        <w:pStyle w:val="ListBullet"/>
        <w:numPr>
          <w:ilvl w:val="0"/>
          <w:numId w:val="16"/>
        </w:numPr>
        <w:spacing w:line="259" w:lineRule="auto"/>
      </w:pPr>
      <w:r>
        <w:t>University of Toronto Entrance Scholarship</w:t>
      </w:r>
    </w:p>
    <w:p w14:paraId="3B69C3E4" w14:textId="77777777" w:rsidR="00497485" w:rsidRDefault="00497485" w:rsidP="00497485">
      <w:pPr>
        <w:pStyle w:val="ListBullet"/>
        <w:numPr>
          <w:ilvl w:val="0"/>
          <w:numId w:val="16"/>
        </w:numPr>
        <w:spacing w:line="259" w:lineRule="auto"/>
      </w:pPr>
      <w:r>
        <w:t>Dean's List Scholar</w:t>
      </w:r>
    </w:p>
    <w:p w14:paraId="201BFC09" w14:textId="638CD466" w:rsidR="00497485" w:rsidRDefault="00497485" w:rsidP="00497485">
      <w:pPr>
        <w:pStyle w:val="ListBullet"/>
        <w:numPr>
          <w:ilvl w:val="0"/>
          <w:numId w:val="16"/>
        </w:numPr>
      </w:pPr>
      <w:r>
        <w:t>Top 1 Percentile in Calculus for Life Sciences</w:t>
      </w:r>
    </w:p>
    <w:p w14:paraId="46D75308" w14:textId="164F3ED0" w:rsidR="00D6525D" w:rsidRDefault="00D6525D" w:rsidP="0079774D">
      <w:pPr>
        <w:pStyle w:val="Heading1"/>
        <w:spacing w:before="0"/>
      </w:pPr>
      <w:r>
        <w:t>Related Experience</w:t>
      </w:r>
    </w:p>
    <w:p w14:paraId="46B0913B" w14:textId="16A5D58A" w:rsidR="006427AF" w:rsidRPr="001D23F7" w:rsidRDefault="006427AF" w:rsidP="006427AF">
      <w:pPr>
        <w:pStyle w:val="Heading2"/>
        <w:spacing w:before="0"/>
        <w:rPr>
          <w:b w:val="0"/>
        </w:rPr>
      </w:pPr>
      <w:r>
        <w:rPr>
          <w:caps w:val="0"/>
        </w:rPr>
        <w:t>Teaching Assistant, Department of Mathematical and Computational Sciences</w:t>
      </w:r>
      <w:r>
        <w:rPr>
          <w:caps w:val="0"/>
        </w:rPr>
        <w:tab/>
      </w:r>
      <w:r>
        <w:rPr>
          <w:caps w:val="0"/>
        </w:rPr>
        <w:tab/>
      </w:r>
      <w:r w:rsidRPr="001D23F7">
        <w:rPr>
          <w:b w:val="0"/>
        </w:rPr>
        <w:t>201</w:t>
      </w:r>
      <w:r>
        <w:rPr>
          <w:b w:val="0"/>
        </w:rPr>
        <w:t>9-</w:t>
      </w:r>
      <w:r>
        <w:rPr>
          <w:b w:val="0"/>
          <w:caps w:val="0"/>
        </w:rPr>
        <w:t xml:space="preserve">2020 </w:t>
      </w:r>
      <w:r w:rsidRPr="001D23F7">
        <w:rPr>
          <w:b w:val="0"/>
          <w:caps w:val="0"/>
        </w:rPr>
        <w:t>University of Toronto Mississauga</w:t>
      </w:r>
    </w:p>
    <w:p w14:paraId="71833C4E" w14:textId="6D1F040C" w:rsidR="00B82D9D" w:rsidRDefault="00B82D9D" w:rsidP="00456029">
      <w:pPr>
        <w:pStyle w:val="ListBullet"/>
      </w:pPr>
      <w:r>
        <w:t>Created math lessons and ran</w:t>
      </w:r>
      <w:r w:rsidR="000D0E66" w:rsidRPr="000D0E66">
        <w:t xml:space="preserve"> </w:t>
      </w:r>
      <w:r w:rsidR="00E225C1">
        <w:t xml:space="preserve">weekly </w:t>
      </w:r>
      <w:r w:rsidR="000D0E66" w:rsidRPr="000D0E66">
        <w:t>tutorial sessions</w:t>
      </w:r>
      <w:r>
        <w:t xml:space="preserve"> for MAT132</w:t>
      </w:r>
      <w:r w:rsidR="006463D8">
        <w:t xml:space="preserve"> (</w:t>
      </w:r>
      <w:r w:rsidR="006463D8" w:rsidRPr="006463D8">
        <w:t>Differential Calculus for Life Sciences</w:t>
      </w:r>
      <w:r w:rsidR="006463D8">
        <w:t>).</w:t>
      </w:r>
    </w:p>
    <w:p w14:paraId="6042EF98" w14:textId="598B0916" w:rsidR="00157506" w:rsidRDefault="00B82D9D" w:rsidP="00456029">
      <w:pPr>
        <w:pStyle w:val="ListBullet"/>
      </w:pPr>
      <w:r>
        <w:t>M</w:t>
      </w:r>
      <w:r w:rsidR="000D0E66" w:rsidRPr="000D0E66">
        <w:t>ark</w:t>
      </w:r>
      <w:r w:rsidR="000D0E66">
        <w:t>ed assignments</w:t>
      </w:r>
      <w:r w:rsidR="001F54A0">
        <w:t xml:space="preserve">, </w:t>
      </w:r>
      <w:r w:rsidR="000D0E66">
        <w:t>tests</w:t>
      </w:r>
      <w:r w:rsidR="000D0E66" w:rsidRPr="000D0E66">
        <w:t xml:space="preserve">, </w:t>
      </w:r>
      <w:r w:rsidR="001F54A0">
        <w:t>and exams.</w:t>
      </w:r>
      <w:r w:rsidR="00C13342">
        <w:t xml:space="preserve"> I</w:t>
      </w:r>
      <w:r w:rsidR="00C13342" w:rsidRPr="000D0E66">
        <w:t>nvigila</w:t>
      </w:r>
      <w:r w:rsidR="00C13342">
        <w:t>ted tests and exams.</w:t>
      </w:r>
    </w:p>
    <w:p w14:paraId="30C7C06B" w14:textId="5FA192B5" w:rsidR="000D0E66" w:rsidRDefault="001F54A0" w:rsidP="00456029">
      <w:pPr>
        <w:pStyle w:val="ListBullet"/>
      </w:pPr>
      <w:r>
        <w:t>H</w:t>
      </w:r>
      <w:r w:rsidR="000D0E66">
        <w:t>eld</w:t>
      </w:r>
      <w:r w:rsidR="000D0E66" w:rsidRPr="000D0E66">
        <w:t xml:space="preserve"> </w:t>
      </w:r>
      <w:r w:rsidR="0033684B">
        <w:t xml:space="preserve">weekly </w:t>
      </w:r>
      <w:r w:rsidR="000D0E66" w:rsidRPr="000D0E66">
        <w:t>office hours</w:t>
      </w:r>
      <w:r w:rsidR="00406417">
        <w:t xml:space="preserve"> for student</w:t>
      </w:r>
      <w:r w:rsidR="00FE7021">
        <w:t xml:space="preserve"> questions</w:t>
      </w:r>
      <w:r w:rsidR="000D0E66">
        <w:t>.</w:t>
      </w:r>
    </w:p>
    <w:p w14:paraId="5486077D" w14:textId="5A7E83A0" w:rsidR="001F55D4" w:rsidRPr="000D0E66" w:rsidRDefault="001F55D4" w:rsidP="00456029">
      <w:pPr>
        <w:pStyle w:val="ListBullet"/>
      </w:pPr>
      <w:r>
        <w:t xml:space="preserve">Received 94.8 rating from students. </w:t>
      </w:r>
    </w:p>
    <w:p w14:paraId="5C24257D" w14:textId="048B5445" w:rsidR="00456029" w:rsidRPr="001D23F7" w:rsidRDefault="00456029" w:rsidP="00456029">
      <w:pPr>
        <w:pStyle w:val="Heading2"/>
        <w:spacing w:before="0"/>
        <w:rPr>
          <w:b w:val="0"/>
        </w:rPr>
      </w:pPr>
      <w:r>
        <w:rPr>
          <w:caps w:val="0"/>
        </w:rPr>
        <w:t>Research Assistant</w:t>
      </w:r>
      <w:r w:rsidR="002568D8">
        <w:rPr>
          <w:caps w:val="0"/>
        </w:rPr>
        <w:t>, Department of Psychology</w:t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  <w:r w:rsidRPr="001D23F7">
        <w:rPr>
          <w:b w:val="0"/>
        </w:rPr>
        <w:t>201</w:t>
      </w:r>
      <w:r w:rsidR="007F0D27">
        <w:rPr>
          <w:b w:val="0"/>
        </w:rPr>
        <w:t>9</w:t>
      </w:r>
      <w:r w:rsidR="009B3285">
        <w:rPr>
          <w:b w:val="0"/>
        </w:rPr>
        <w:t xml:space="preserve">-2020 </w:t>
      </w:r>
      <w:r w:rsidRPr="001D23F7">
        <w:rPr>
          <w:b w:val="0"/>
          <w:caps w:val="0"/>
        </w:rPr>
        <w:t>University of Toronto Mississauga</w:t>
      </w:r>
    </w:p>
    <w:p w14:paraId="654A8FAE" w14:textId="74569C83" w:rsidR="008C5210" w:rsidRPr="000D0E66" w:rsidRDefault="00A30B3B" w:rsidP="0079774D">
      <w:pPr>
        <w:pStyle w:val="ListBullet"/>
      </w:pPr>
      <w:r w:rsidRPr="000D0E66">
        <w:t>C</w:t>
      </w:r>
      <w:r w:rsidR="008C5210" w:rsidRPr="000D0E66">
        <w:t xml:space="preserve">oded and analyzed </w:t>
      </w:r>
      <w:r w:rsidR="000018F3" w:rsidRPr="000D0E66">
        <w:t xml:space="preserve">child psychology </w:t>
      </w:r>
      <w:r w:rsidR="008C5210" w:rsidRPr="000D0E66">
        <w:t>data</w:t>
      </w:r>
      <w:r w:rsidR="00CE0A28" w:rsidRPr="000D0E66">
        <w:t xml:space="preserve"> using Excel</w:t>
      </w:r>
      <w:r w:rsidR="00AE71C1">
        <w:t xml:space="preserve">, </w:t>
      </w:r>
      <w:r w:rsidR="00CE0A28" w:rsidRPr="000D0E66">
        <w:t>Observer</w:t>
      </w:r>
      <w:r w:rsidR="00AE71C1">
        <w:t xml:space="preserve">, </w:t>
      </w:r>
      <w:proofErr w:type="spellStart"/>
      <w:r w:rsidR="00AE71C1">
        <w:t>FaceReader</w:t>
      </w:r>
      <w:proofErr w:type="spellEnd"/>
      <w:r w:rsidR="0030594D">
        <w:t xml:space="preserve"> for </w:t>
      </w:r>
      <w:r w:rsidR="000A00DF">
        <w:t>3</w:t>
      </w:r>
      <w:r w:rsidR="0030594D">
        <w:t xml:space="preserve"> research projects</w:t>
      </w:r>
      <w:r w:rsidR="00CE0A28" w:rsidRPr="000D0E66">
        <w:t xml:space="preserve">. </w:t>
      </w:r>
    </w:p>
    <w:p w14:paraId="02FBC64F" w14:textId="0E6B903D" w:rsidR="001D23F7" w:rsidRPr="001D23F7" w:rsidRDefault="00C63A6B" w:rsidP="00347F1D">
      <w:pPr>
        <w:pStyle w:val="Heading2"/>
        <w:rPr>
          <w:b w:val="0"/>
        </w:rPr>
      </w:pPr>
      <w:r w:rsidRPr="00C63A6B">
        <w:rPr>
          <w:caps w:val="0"/>
        </w:rPr>
        <w:t>Supplemental Instruction Leader</w:t>
      </w:r>
      <w:r w:rsidR="001D23F7">
        <w:rPr>
          <w:caps w:val="0"/>
        </w:rPr>
        <w:t xml:space="preserve">, </w:t>
      </w:r>
      <w:r w:rsidR="001D23F7" w:rsidRPr="00E30E42">
        <w:rPr>
          <w:b w:val="0"/>
          <w:caps w:val="0"/>
        </w:rPr>
        <w:t>Robert Gillespie Academic Skills Centre</w:t>
      </w:r>
      <w:r w:rsidR="001D23F7">
        <w:tab/>
      </w:r>
      <w:r w:rsidR="001D23F7">
        <w:tab/>
      </w:r>
      <w:r w:rsidR="00502F3B">
        <w:tab/>
      </w:r>
      <w:r w:rsidR="00BD5635" w:rsidRPr="001D23F7">
        <w:rPr>
          <w:b w:val="0"/>
        </w:rPr>
        <w:t>2018-2019</w:t>
      </w:r>
      <w:r w:rsidR="00B85813">
        <w:rPr>
          <w:b w:val="0"/>
        </w:rPr>
        <w:t xml:space="preserve"> </w:t>
      </w:r>
      <w:r w:rsidR="001D23F7" w:rsidRPr="001D23F7">
        <w:rPr>
          <w:b w:val="0"/>
          <w:caps w:val="0"/>
        </w:rPr>
        <w:t>University of Toronto Mississauga</w:t>
      </w:r>
    </w:p>
    <w:p w14:paraId="2038F5FB" w14:textId="58994A9A" w:rsidR="00E34F98" w:rsidRDefault="00E01720" w:rsidP="00CA4B73">
      <w:pPr>
        <w:pStyle w:val="ListBullet"/>
      </w:pPr>
      <w:r>
        <w:t xml:space="preserve">Created and disseminated </w:t>
      </w:r>
      <w:r w:rsidRPr="00835EAF">
        <w:t>advertising</w:t>
      </w:r>
      <w:r w:rsidR="00F6486C" w:rsidRPr="00835EAF">
        <w:t xml:space="preserve"> fo</w:t>
      </w:r>
      <w:r w:rsidR="0067583E" w:rsidRPr="00835EAF">
        <w:t>r</w:t>
      </w:r>
      <w:r w:rsidR="00F6486C" w:rsidRPr="00835EAF">
        <w:t xml:space="preserve"> </w:t>
      </w:r>
      <w:r w:rsidR="003E1020">
        <w:t xml:space="preserve">Facilitated Study Groups of </w:t>
      </w:r>
      <w:r w:rsidR="00F6486C" w:rsidRPr="00835EAF">
        <w:t>first year calculus course (</w:t>
      </w:r>
      <w:r w:rsidR="002B1033" w:rsidRPr="00835EAF">
        <w:t>Calculus for Life Science</w:t>
      </w:r>
      <w:r w:rsidR="005E4963" w:rsidRPr="00835EAF">
        <w:t>s</w:t>
      </w:r>
      <w:r w:rsidR="002B1033" w:rsidRPr="00835EAF">
        <w:t xml:space="preserve">, </w:t>
      </w:r>
      <w:r w:rsidR="005E4963" w:rsidRPr="00835EAF">
        <w:t>Calculus</w:t>
      </w:r>
      <w:r w:rsidR="00F6486C" w:rsidRPr="00835EAF">
        <w:t>)</w:t>
      </w:r>
      <w:r w:rsidR="0074598B" w:rsidRPr="00835EAF">
        <w:t>.</w:t>
      </w:r>
    </w:p>
    <w:p w14:paraId="6827F46C" w14:textId="55E074AE" w:rsidR="005D00A6" w:rsidRDefault="005D00A6" w:rsidP="00CA4B73">
      <w:pPr>
        <w:pStyle w:val="ListBullet"/>
      </w:pPr>
      <w:r>
        <w:t xml:space="preserve">Facilitated </w:t>
      </w:r>
      <w:r w:rsidR="00DC11FA">
        <w:t xml:space="preserve">weekly sessions for students over </w:t>
      </w:r>
      <w:r w:rsidR="00FD73B2">
        <w:t>the academic year</w:t>
      </w:r>
      <w:r w:rsidR="0089205F">
        <w:t>.</w:t>
      </w:r>
    </w:p>
    <w:p w14:paraId="6A0D869B" w14:textId="77777777" w:rsidR="00BD4885" w:rsidRDefault="008074DE" w:rsidP="00CA4B73">
      <w:pPr>
        <w:pStyle w:val="ListBullet"/>
      </w:pPr>
      <w:r>
        <w:t>Presented an information</w:t>
      </w:r>
      <w:r w:rsidR="00F14210">
        <w:t xml:space="preserve"> session </w:t>
      </w:r>
      <w:r w:rsidR="00D0095C">
        <w:t xml:space="preserve">on what facilitated study groups are and what the study entails </w:t>
      </w:r>
      <w:r w:rsidR="00C52F1A">
        <w:t xml:space="preserve">to </w:t>
      </w:r>
      <w:r w:rsidR="00E304FF">
        <w:t>approximately</w:t>
      </w:r>
      <w:r w:rsidR="00F14210">
        <w:t xml:space="preserve"> 150 students. </w:t>
      </w:r>
    </w:p>
    <w:p w14:paraId="20C0B1BA" w14:textId="698AD521" w:rsidR="00BD5635" w:rsidRPr="00BD5635" w:rsidRDefault="00BD4885" w:rsidP="00CA4B73">
      <w:pPr>
        <w:pStyle w:val="ListBullet"/>
      </w:pPr>
      <w:r>
        <w:t>Conducted weekly s</w:t>
      </w:r>
      <w:r w:rsidR="00B731AF">
        <w:t xml:space="preserve">ession plans </w:t>
      </w:r>
      <w:r w:rsidR="00867EC3">
        <w:t xml:space="preserve">with </w:t>
      </w:r>
      <w:r w:rsidR="00860E42">
        <w:t>3</w:t>
      </w:r>
      <w:r w:rsidR="00867EC3">
        <w:t xml:space="preserve"> supplemental instruction leaders in the </w:t>
      </w:r>
      <w:r w:rsidR="00BD5635">
        <w:t xml:space="preserve">Robert Gillespie Academic Skills Centre. </w:t>
      </w:r>
    </w:p>
    <w:p w14:paraId="53ED470D" w14:textId="2A4BD1EA" w:rsidR="00CA4B73" w:rsidRPr="00143C1C" w:rsidRDefault="00CA4B73" w:rsidP="00143C1C">
      <w:pPr>
        <w:pStyle w:val="Heading2"/>
        <w:rPr>
          <w:b w:val="0"/>
          <w:caps w:val="0"/>
        </w:rPr>
      </w:pPr>
      <w:r>
        <w:rPr>
          <w:caps w:val="0"/>
        </w:rPr>
        <w:t>Program Assistant</w:t>
      </w:r>
      <w:r w:rsidR="00E7112D">
        <w:rPr>
          <w:caps w:val="0"/>
        </w:rPr>
        <w:t>,</w:t>
      </w:r>
      <w:r w:rsidR="00FA7D89">
        <w:t xml:space="preserve"> </w:t>
      </w:r>
      <w:r w:rsidR="00FA7D89" w:rsidRPr="00E30E42">
        <w:rPr>
          <w:b w:val="0"/>
          <w:caps w:val="0"/>
        </w:rPr>
        <w:t>Robert Gillespie Academic Skills Centre</w:t>
      </w:r>
      <w:r w:rsidR="00E30E42">
        <w:rPr>
          <w:caps w:val="0"/>
        </w:rPr>
        <w:tab/>
      </w:r>
      <w:r w:rsidR="00E30E42">
        <w:rPr>
          <w:caps w:val="0"/>
        </w:rPr>
        <w:tab/>
      </w:r>
      <w:r w:rsidR="00E30E42">
        <w:rPr>
          <w:b w:val="0"/>
          <w:caps w:val="0"/>
        </w:rPr>
        <w:tab/>
      </w:r>
      <w:r w:rsidR="00E30E42">
        <w:rPr>
          <w:b w:val="0"/>
          <w:caps w:val="0"/>
        </w:rPr>
        <w:tab/>
      </w:r>
      <w:r w:rsidR="00E30E42">
        <w:rPr>
          <w:b w:val="0"/>
          <w:caps w:val="0"/>
        </w:rPr>
        <w:tab/>
      </w:r>
      <w:r w:rsidR="00E30E42" w:rsidRPr="00E30E42">
        <w:rPr>
          <w:b w:val="0"/>
        </w:rPr>
        <w:t xml:space="preserve">2018 </w:t>
      </w:r>
      <w:r w:rsidR="00E30E42" w:rsidRPr="00E30E42">
        <w:rPr>
          <w:b w:val="0"/>
          <w:caps w:val="0"/>
        </w:rPr>
        <w:t>Summer</w:t>
      </w:r>
      <w:r w:rsidR="00143C1C">
        <w:rPr>
          <w:b w:val="0"/>
          <w:caps w:val="0"/>
        </w:rPr>
        <w:t xml:space="preserve"> </w:t>
      </w:r>
      <w:r w:rsidRPr="00E30E42">
        <w:rPr>
          <w:b w:val="0"/>
          <w:caps w:val="0"/>
        </w:rPr>
        <w:t>University of Toronto Mississauga</w:t>
      </w:r>
      <w:r w:rsidR="00502F3B" w:rsidRPr="00E30E42">
        <w:rPr>
          <w:b w:val="0"/>
        </w:rPr>
        <w:tab/>
      </w:r>
      <w:r w:rsidR="00502F3B">
        <w:tab/>
      </w:r>
      <w:r w:rsidR="00502F3B">
        <w:tab/>
      </w:r>
      <w:r w:rsidR="00502F3B">
        <w:tab/>
      </w:r>
      <w:r w:rsidR="00502F3B">
        <w:tab/>
      </w:r>
    </w:p>
    <w:p w14:paraId="7DDFE7AF" w14:textId="6B17E3D7" w:rsidR="00BF7BA9" w:rsidRPr="00CA4B73" w:rsidRDefault="001D5A8B" w:rsidP="00BF7BA9">
      <w:pPr>
        <w:pStyle w:val="ListBullet"/>
      </w:pPr>
      <w:r>
        <w:t>C</w:t>
      </w:r>
      <w:r w:rsidR="005573F9">
        <w:t>reate</w:t>
      </w:r>
      <w:r>
        <w:t>d</w:t>
      </w:r>
      <w:r w:rsidR="005573F9">
        <w:t xml:space="preserve"> </w:t>
      </w:r>
      <w:r w:rsidR="00660958">
        <w:t>and facilitate</w:t>
      </w:r>
      <w:r>
        <w:t>d</w:t>
      </w:r>
      <w:r w:rsidR="00660958">
        <w:t xml:space="preserve"> </w:t>
      </w:r>
      <w:r w:rsidR="001F7D22">
        <w:t xml:space="preserve">4 </w:t>
      </w:r>
      <w:r w:rsidR="005573F9">
        <w:t xml:space="preserve">lesson plans </w:t>
      </w:r>
      <w:r w:rsidR="00421333">
        <w:t xml:space="preserve">of 3 hours </w:t>
      </w:r>
      <w:r w:rsidR="00FA6D5A">
        <w:t xml:space="preserve">each </w:t>
      </w:r>
      <w:r w:rsidR="005573F9">
        <w:t>for students tha</w:t>
      </w:r>
      <w:r w:rsidR="00651563">
        <w:t xml:space="preserve">t require </w:t>
      </w:r>
      <w:r w:rsidR="005573F9">
        <w:t>English language development in</w:t>
      </w:r>
      <w:r w:rsidR="00DF5643">
        <w:t xml:space="preserve"> the Academic, Culture and English program</w:t>
      </w:r>
      <w:r w:rsidR="00C87438">
        <w:t>.</w:t>
      </w:r>
    </w:p>
    <w:p w14:paraId="681BCF0B" w14:textId="6B445261" w:rsidR="00BF7BA9" w:rsidRDefault="00BF7BA9" w:rsidP="00BF7BA9">
      <w:pPr>
        <w:pStyle w:val="Heading2"/>
      </w:pPr>
      <w:r>
        <w:rPr>
          <w:caps w:val="0"/>
        </w:rPr>
        <w:lastRenderedPageBreak/>
        <w:t>Marketing Assistant</w:t>
      </w:r>
      <w:r w:rsidR="00E7112D">
        <w:rPr>
          <w:caps w:val="0"/>
        </w:rPr>
        <w:t>,</w:t>
      </w:r>
      <w:r>
        <w:rPr>
          <w:caps w:val="0"/>
        </w:rPr>
        <w:t> </w:t>
      </w:r>
      <w:r w:rsidRPr="00E7112D">
        <w:rPr>
          <w:b w:val="0"/>
          <w:caps w:val="0"/>
        </w:rPr>
        <w:t xml:space="preserve">Psychology Association of Undergraduate Students of </w:t>
      </w:r>
      <w:proofErr w:type="spellStart"/>
      <w:r w:rsidRPr="00E7112D">
        <w:rPr>
          <w:b w:val="0"/>
          <w:caps w:val="0"/>
        </w:rPr>
        <w:t>Erindale</w:t>
      </w:r>
      <w:proofErr w:type="spellEnd"/>
      <w:r w:rsidR="00325F4E">
        <w:rPr>
          <w:b w:val="0"/>
          <w:caps w:val="0"/>
        </w:rPr>
        <w:t xml:space="preserve"> </w:t>
      </w:r>
      <w:r w:rsidR="00325F4E">
        <w:rPr>
          <w:b w:val="0"/>
          <w:caps w:val="0"/>
        </w:rPr>
        <w:tab/>
      </w:r>
      <w:r w:rsidRPr="00E7112D">
        <w:rPr>
          <w:b w:val="0"/>
        </w:rPr>
        <w:t>2017</w:t>
      </w:r>
      <w:r w:rsidR="00C37A2D">
        <w:rPr>
          <w:b w:val="0"/>
        </w:rPr>
        <w:t>-</w:t>
      </w:r>
      <w:r w:rsidRPr="00E7112D">
        <w:rPr>
          <w:b w:val="0"/>
        </w:rPr>
        <w:t>2018</w:t>
      </w:r>
    </w:p>
    <w:p w14:paraId="4B0A6043" w14:textId="4B8D1FFB" w:rsidR="00BF7BA9" w:rsidRDefault="00BF7BA9" w:rsidP="00C05A01">
      <w:pPr>
        <w:pStyle w:val="ListBullet"/>
      </w:pPr>
      <w:r w:rsidRPr="00E96B92">
        <w:t>Helped create posters</w:t>
      </w:r>
      <w:r w:rsidR="008E0D94">
        <w:t xml:space="preserve"> and</w:t>
      </w:r>
      <w:r w:rsidR="00177D51">
        <w:t xml:space="preserve"> </w:t>
      </w:r>
      <w:r>
        <w:t>advertise</w:t>
      </w:r>
      <w:r w:rsidRPr="00E96B92">
        <w:t xml:space="preserve"> </w:t>
      </w:r>
      <w:r w:rsidR="002933BC">
        <w:t>for the</w:t>
      </w:r>
      <w:r w:rsidRPr="00E96B92">
        <w:t xml:space="preserve"> Psychology Association of Undergraduate Students </w:t>
      </w:r>
      <w:r>
        <w:t>o</w:t>
      </w:r>
      <w:r w:rsidRPr="00E96B92">
        <w:t xml:space="preserve">f </w:t>
      </w:r>
      <w:proofErr w:type="spellStart"/>
      <w:r w:rsidRPr="00E96B92">
        <w:t>Erindale</w:t>
      </w:r>
      <w:proofErr w:type="spellEnd"/>
      <w:r w:rsidR="00D95F31">
        <w:t>.</w:t>
      </w:r>
    </w:p>
    <w:p w14:paraId="6ABDEEDD" w14:textId="28FA5975" w:rsidR="00177D51" w:rsidRPr="00BF7BA9" w:rsidRDefault="00177D51" w:rsidP="00C05A01">
      <w:pPr>
        <w:pStyle w:val="ListBullet"/>
      </w:pPr>
      <w:r>
        <w:t>Supervised</w:t>
      </w:r>
      <w:r w:rsidR="00C73CB7" w:rsidRPr="00C73CB7">
        <w:t xml:space="preserve"> </w:t>
      </w:r>
      <w:r w:rsidR="00C73CB7">
        <w:t>Meet the Professor Night for</w:t>
      </w:r>
      <w:r>
        <w:t xml:space="preserve"> </w:t>
      </w:r>
      <w:r w:rsidR="00EE05D4">
        <w:t>attendees by</w:t>
      </w:r>
      <w:r w:rsidR="0042543E">
        <w:t xml:space="preserve"> taking attendance, answering questions, directing students and professor</w:t>
      </w:r>
      <w:r w:rsidR="00C73CB7">
        <w:t>s</w:t>
      </w:r>
      <w:r w:rsidR="0042543E">
        <w:t xml:space="preserve"> to appropriate seating</w:t>
      </w:r>
      <w:r w:rsidR="00A50DA7">
        <w:t xml:space="preserve">. </w:t>
      </w:r>
      <w:r w:rsidR="0042543E">
        <w:t xml:space="preserve"> </w:t>
      </w:r>
    </w:p>
    <w:p w14:paraId="053C680E" w14:textId="3E4EFB88" w:rsidR="003668ED" w:rsidRPr="00E7112D" w:rsidRDefault="00817532" w:rsidP="003668ED">
      <w:pPr>
        <w:pStyle w:val="Heading2"/>
        <w:rPr>
          <w:b w:val="0"/>
        </w:rPr>
      </w:pPr>
      <w:r>
        <w:rPr>
          <w:caps w:val="0"/>
        </w:rPr>
        <w:t>Teacher Assistant</w:t>
      </w:r>
      <w:r w:rsidR="00E7112D">
        <w:rPr>
          <w:caps w:val="0"/>
        </w:rPr>
        <w:t>,</w:t>
      </w:r>
      <w:r w:rsidR="00DB0780" w:rsidRPr="00DB0780">
        <w:rPr>
          <w:caps w:val="0"/>
        </w:rPr>
        <w:t xml:space="preserve"> </w:t>
      </w:r>
      <w:r w:rsidRPr="00E7112D">
        <w:rPr>
          <w:b w:val="0"/>
          <w:caps w:val="0"/>
        </w:rPr>
        <w:t>Kumon</w:t>
      </w:r>
      <w:r w:rsidR="007C47DE">
        <w:tab/>
      </w:r>
      <w:r w:rsidR="007C47DE">
        <w:tab/>
      </w:r>
      <w:r w:rsidR="007C47DE">
        <w:tab/>
      </w:r>
      <w:r w:rsidR="007C47DE">
        <w:tab/>
      </w:r>
      <w:r w:rsidR="007C47DE">
        <w:tab/>
      </w:r>
      <w:r w:rsidR="007C47DE">
        <w:tab/>
      </w:r>
      <w:r w:rsidR="007C47DE">
        <w:tab/>
      </w:r>
      <w:r w:rsidR="007C47DE">
        <w:tab/>
      </w:r>
      <w:r w:rsidR="00325F4E">
        <w:tab/>
      </w:r>
      <w:r w:rsidR="00DB0780" w:rsidRPr="00E7112D">
        <w:rPr>
          <w:b w:val="0"/>
        </w:rPr>
        <w:t>2017-2018</w:t>
      </w:r>
      <w:r w:rsidR="003668ED">
        <w:rPr>
          <w:b w:val="0"/>
        </w:rPr>
        <w:t xml:space="preserve"> </w:t>
      </w:r>
      <w:r w:rsidR="003668ED">
        <w:rPr>
          <w:b w:val="0"/>
          <w:caps w:val="0"/>
        </w:rPr>
        <w:t>Markham, Ontario</w:t>
      </w:r>
    </w:p>
    <w:p w14:paraId="60104975" w14:textId="5E605142" w:rsidR="001E17C1" w:rsidRPr="00F621A2" w:rsidRDefault="00F20DB6" w:rsidP="0009574E">
      <w:pPr>
        <w:pStyle w:val="ListBullet"/>
      </w:pPr>
      <w:r>
        <w:t>Taught</w:t>
      </w:r>
      <w:r w:rsidRPr="00BE50DE">
        <w:t xml:space="preserve"> English and Math </w:t>
      </w:r>
      <w:r>
        <w:t xml:space="preserve">curriculum </w:t>
      </w:r>
      <w:r w:rsidRPr="00BE50DE">
        <w:t xml:space="preserve">to </w:t>
      </w:r>
      <w:r>
        <w:t xml:space="preserve">Pre-school, Junior </w:t>
      </w:r>
      <w:r w:rsidRPr="00283637">
        <w:t>kindergarten</w:t>
      </w:r>
      <w:r>
        <w:t xml:space="preserve">, Senior </w:t>
      </w:r>
      <w:r w:rsidRPr="00283637">
        <w:t>kindergarten</w:t>
      </w:r>
      <w:r>
        <w:t xml:space="preserve">, Elementary and High school level students in Kumon. </w:t>
      </w:r>
      <w:r w:rsidR="008C5D52">
        <w:t>S</w:t>
      </w:r>
      <w:r w:rsidR="00D65E38">
        <w:t>tudents</w:t>
      </w:r>
      <w:r w:rsidR="008C5D52">
        <w:t>’</w:t>
      </w:r>
      <w:r>
        <w:t xml:space="preserve"> understanding of subject</w:t>
      </w:r>
      <w:r w:rsidR="00AC5A56">
        <w:t>s</w:t>
      </w:r>
      <w:r>
        <w:t xml:space="preserve"> and test </w:t>
      </w:r>
      <w:r w:rsidR="00F628BD">
        <w:t>material</w:t>
      </w:r>
      <w:r w:rsidR="00C93484">
        <w:t xml:space="preserve"> showed mark improvement. </w:t>
      </w:r>
    </w:p>
    <w:p w14:paraId="1FD75D3E" w14:textId="77777777" w:rsidR="00AA43A3" w:rsidRPr="00AA43A3" w:rsidRDefault="00AA43A3" w:rsidP="00AA43A3"/>
    <w:sectPr w:rsidR="00AA43A3" w:rsidRPr="00AA43A3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262AA" w14:textId="77777777" w:rsidR="00C757C2" w:rsidRDefault="00C757C2">
      <w:pPr>
        <w:spacing w:after="0"/>
      </w:pPr>
      <w:r>
        <w:separator/>
      </w:r>
    </w:p>
  </w:endnote>
  <w:endnote w:type="continuationSeparator" w:id="0">
    <w:p w14:paraId="2876A45B" w14:textId="77777777" w:rsidR="00C757C2" w:rsidRDefault="00C75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918EF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F059A" w14:textId="77777777" w:rsidR="00C757C2" w:rsidRDefault="00C757C2">
      <w:pPr>
        <w:spacing w:after="0"/>
      </w:pPr>
      <w:r>
        <w:separator/>
      </w:r>
    </w:p>
  </w:footnote>
  <w:footnote w:type="continuationSeparator" w:id="0">
    <w:p w14:paraId="579F7C92" w14:textId="77777777" w:rsidR="00C757C2" w:rsidRDefault="00C757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0E819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C330609"/>
    <w:multiLevelType w:val="hybridMultilevel"/>
    <w:tmpl w:val="89AC0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D356A"/>
    <w:multiLevelType w:val="hybridMultilevel"/>
    <w:tmpl w:val="C25AA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3D8A1675"/>
    <w:multiLevelType w:val="hybridMultilevel"/>
    <w:tmpl w:val="981E55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DE6D46"/>
    <w:multiLevelType w:val="hybridMultilevel"/>
    <w:tmpl w:val="FDA403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5"/>
  </w:num>
  <w:num w:numId="21">
    <w:abstractNumId w:val="10"/>
  </w:num>
  <w:num w:numId="22">
    <w:abstractNumId w:val="1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5"/>
    <w:rsid w:val="000018F3"/>
    <w:rsid w:val="00001AD5"/>
    <w:rsid w:val="0000778D"/>
    <w:rsid w:val="00007C02"/>
    <w:rsid w:val="00013E37"/>
    <w:rsid w:val="00016501"/>
    <w:rsid w:val="0003047B"/>
    <w:rsid w:val="00034AFA"/>
    <w:rsid w:val="00034BBB"/>
    <w:rsid w:val="000373CA"/>
    <w:rsid w:val="00062879"/>
    <w:rsid w:val="00073F60"/>
    <w:rsid w:val="00075E38"/>
    <w:rsid w:val="00087CA6"/>
    <w:rsid w:val="00090ABD"/>
    <w:rsid w:val="000930F5"/>
    <w:rsid w:val="0009574E"/>
    <w:rsid w:val="000A00DF"/>
    <w:rsid w:val="000A74EF"/>
    <w:rsid w:val="000B015C"/>
    <w:rsid w:val="000B4986"/>
    <w:rsid w:val="000B49AC"/>
    <w:rsid w:val="000C0BFD"/>
    <w:rsid w:val="000D0E66"/>
    <w:rsid w:val="000D51A5"/>
    <w:rsid w:val="000E6DDA"/>
    <w:rsid w:val="000F5344"/>
    <w:rsid w:val="001103E0"/>
    <w:rsid w:val="001166AD"/>
    <w:rsid w:val="00121545"/>
    <w:rsid w:val="00121C9A"/>
    <w:rsid w:val="0012406C"/>
    <w:rsid w:val="00130CF8"/>
    <w:rsid w:val="00135F15"/>
    <w:rsid w:val="0014034E"/>
    <w:rsid w:val="0014036B"/>
    <w:rsid w:val="001410E7"/>
    <w:rsid w:val="00143C1C"/>
    <w:rsid w:val="00145B60"/>
    <w:rsid w:val="00150B6E"/>
    <w:rsid w:val="001540ED"/>
    <w:rsid w:val="00155C55"/>
    <w:rsid w:val="00156D4C"/>
    <w:rsid w:val="00157506"/>
    <w:rsid w:val="00176080"/>
    <w:rsid w:val="00177D51"/>
    <w:rsid w:val="00183C2E"/>
    <w:rsid w:val="00183E26"/>
    <w:rsid w:val="00184091"/>
    <w:rsid w:val="00193524"/>
    <w:rsid w:val="00193DF1"/>
    <w:rsid w:val="00195F14"/>
    <w:rsid w:val="001A02BF"/>
    <w:rsid w:val="001A5409"/>
    <w:rsid w:val="001B65BA"/>
    <w:rsid w:val="001C0577"/>
    <w:rsid w:val="001C20CF"/>
    <w:rsid w:val="001C2E68"/>
    <w:rsid w:val="001C74E3"/>
    <w:rsid w:val="001D23F7"/>
    <w:rsid w:val="001D58F9"/>
    <w:rsid w:val="001D5A8B"/>
    <w:rsid w:val="001E17C1"/>
    <w:rsid w:val="001E1B96"/>
    <w:rsid w:val="001E205F"/>
    <w:rsid w:val="001E6B23"/>
    <w:rsid w:val="001F54A0"/>
    <w:rsid w:val="001F55D4"/>
    <w:rsid w:val="001F6AAA"/>
    <w:rsid w:val="001F78CD"/>
    <w:rsid w:val="001F7D22"/>
    <w:rsid w:val="00205760"/>
    <w:rsid w:val="002076E6"/>
    <w:rsid w:val="00207791"/>
    <w:rsid w:val="00210729"/>
    <w:rsid w:val="002203B1"/>
    <w:rsid w:val="00222BFD"/>
    <w:rsid w:val="002240FC"/>
    <w:rsid w:val="00225B0E"/>
    <w:rsid w:val="00230F85"/>
    <w:rsid w:val="00231E5A"/>
    <w:rsid w:val="00250519"/>
    <w:rsid w:val="0025223E"/>
    <w:rsid w:val="00256700"/>
    <w:rsid w:val="002568D8"/>
    <w:rsid w:val="00263BE3"/>
    <w:rsid w:val="002867A5"/>
    <w:rsid w:val="002933BC"/>
    <w:rsid w:val="002A013B"/>
    <w:rsid w:val="002A51A8"/>
    <w:rsid w:val="002A61FA"/>
    <w:rsid w:val="002B1033"/>
    <w:rsid w:val="002B7CF1"/>
    <w:rsid w:val="002C161D"/>
    <w:rsid w:val="002C53C6"/>
    <w:rsid w:val="002F06C1"/>
    <w:rsid w:val="002F133D"/>
    <w:rsid w:val="002F1ED1"/>
    <w:rsid w:val="002F25CA"/>
    <w:rsid w:val="002F4A6D"/>
    <w:rsid w:val="003020E0"/>
    <w:rsid w:val="003030FC"/>
    <w:rsid w:val="0030594D"/>
    <w:rsid w:val="003124C4"/>
    <w:rsid w:val="003232C0"/>
    <w:rsid w:val="00325F4E"/>
    <w:rsid w:val="00327DB5"/>
    <w:rsid w:val="00327EDA"/>
    <w:rsid w:val="0033004C"/>
    <w:rsid w:val="00333CE2"/>
    <w:rsid w:val="0033684B"/>
    <w:rsid w:val="00344F07"/>
    <w:rsid w:val="00347F1D"/>
    <w:rsid w:val="00352F0E"/>
    <w:rsid w:val="003561FA"/>
    <w:rsid w:val="00357A72"/>
    <w:rsid w:val="00361FD8"/>
    <w:rsid w:val="003668ED"/>
    <w:rsid w:val="00372511"/>
    <w:rsid w:val="00374627"/>
    <w:rsid w:val="00374BDD"/>
    <w:rsid w:val="00380BB0"/>
    <w:rsid w:val="00394A6D"/>
    <w:rsid w:val="00394B92"/>
    <w:rsid w:val="00394D79"/>
    <w:rsid w:val="003A0A6F"/>
    <w:rsid w:val="003A6BC1"/>
    <w:rsid w:val="003B0DBC"/>
    <w:rsid w:val="003B713A"/>
    <w:rsid w:val="003C7B84"/>
    <w:rsid w:val="003D4C78"/>
    <w:rsid w:val="003D4CA2"/>
    <w:rsid w:val="003E1020"/>
    <w:rsid w:val="003E617D"/>
    <w:rsid w:val="003E7478"/>
    <w:rsid w:val="003F0E09"/>
    <w:rsid w:val="003F19B9"/>
    <w:rsid w:val="003F3377"/>
    <w:rsid w:val="003F3536"/>
    <w:rsid w:val="003F3FB8"/>
    <w:rsid w:val="003F6EB2"/>
    <w:rsid w:val="00406417"/>
    <w:rsid w:val="004101C9"/>
    <w:rsid w:val="00414E73"/>
    <w:rsid w:val="00414F97"/>
    <w:rsid w:val="00416D5A"/>
    <w:rsid w:val="00417074"/>
    <w:rsid w:val="00420105"/>
    <w:rsid w:val="00421333"/>
    <w:rsid w:val="0042543E"/>
    <w:rsid w:val="00425489"/>
    <w:rsid w:val="004476A1"/>
    <w:rsid w:val="00452D63"/>
    <w:rsid w:val="00453A77"/>
    <w:rsid w:val="0045543C"/>
    <w:rsid w:val="00456029"/>
    <w:rsid w:val="0046256D"/>
    <w:rsid w:val="00462803"/>
    <w:rsid w:val="0046427F"/>
    <w:rsid w:val="00466536"/>
    <w:rsid w:val="0048200C"/>
    <w:rsid w:val="004870A2"/>
    <w:rsid w:val="00487FF1"/>
    <w:rsid w:val="004951A5"/>
    <w:rsid w:val="00497485"/>
    <w:rsid w:val="004A6AFF"/>
    <w:rsid w:val="004B0771"/>
    <w:rsid w:val="004B2A05"/>
    <w:rsid w:val="004C751B"/>
    <w:rsid w:val="004C7526"/>
    <w:rsid w:val="004D1582"/>
    <w:rsid w:val="004D318D"/>
    <w:rsid w:val="004D5D3E"/>
    <w:rsid w:val="004D7CB9"/>
    <w:rsid w:val="004E24F3"/>
    <w:rsid w:val="004F2257"/>
    <w:rsid w:val="004F4294"/>
    <w:rsid w:val="00502F3B"/>
    <w:rsid w:val="00504C96"/>
    <w:rsid w:val="00510F6B"/>
    <w:rsid w:val="005114E7"/>
    <w:rsid w:val="00511E2E"/>
    <w:rsid w:val="00514B46"/>
    <w:rsid w:val="00515459"/>
    <w:rsid w:val="005245A2"/>
    <w:rsid w:val="00526667"/>
    <w:rsid w:val="005267D8"/>
    <w:rsid w:val="005273BD"/>
    <w:rsid w:val="005332F6"/>
    <w:rsid w:val="005335AA"/>
    <w:rsid w:val="00536EB2"/>
    <w:rsid w:val="00543B49"/>
    <w:rsid w:val="005448D9"/>
    <w:rsid w:val="005530D9"/>
    <w:rsid w:val="005534A7"/>
    <w:rsid w:val="005573F9"/>
    <w:rsid w:val="00560680"/>
    <w:rsid w:val="0056108C"/>
    <w:rsid w:val="005632EA"/>
    <w:rsid w:val="00570342"/>
    <w:rsid w:val="00576570"/>
    <w:rsid w:val="0058191B"/>
    <w:rsid w:val="005853A9"/>
    <w:rsid w:val="00592655"/>
    <w:rsid w:val="00596FFD"/>
    <w:rsid w:val="005A298B"/>
    <w:rsid w:val="005B2B43"/>
    <w:rsid w:val="005B4ACF"/>
    <w:rsid w:val="005C2A68"/>
    <w:rsid w:val="005D00A6"/>
    <w:rsid w:val="005D234B"/>
    <w:rsid w:val="005E4963"/>
    <w:rsid w:val="005E5B06"/>
    <w:rsid w:val="005E5E55"/>
    <w:rsid w:val="005F63DA"/>
    <w:rsid w:val="00616068"/>
    <w:rsid w:val="006217C7"/>
    <w:rsid w:val="0062740D"/>
    <w:rsid w:val="006313C1"/>
    <w:rsid w:val="0063709F"/>
    <w:rsid w:val="00640BEA"/>
    <w:rsid w:val="006427AF"/>
    <w:rsid w:val="006463D8"/>
    <w:rsid w:val="00651563"/>
    <w:rsid w:val="00654490"/>
    <w:rsid w:val="00660958"/>
    <w:rsid w:val="006662C5"/>
    <w:rsid w:val="006705C3"/>
    <w:rsid w:val="0067583E"/>
    <w:rsid w:val="00685393"/>
    <w:rsid w:val="0069464C"/>
    <w:rsid w:val="006A457A"/>
    <w:rsid w:val="006A7048"/>
    <w:rsid w:val="006B0AF0"/>
    <w:rsid w:val="006B3121"/>
    <w:rsid w:val="006B4A33"/>
    <w:rsid w:val="006B7672"/>
    <w:rsid w:val="006C0DBD"/>
    <w:rsid w:val="006C27BC"/>
    <w:rsid w:val="006D20AA"/>
    <w:rsid w:val="006D3324"/>
    <w:rsid w:val="006E0115"/>
    <w:rsid w:val="006E1B03"/>
    <w:rsid w:val="006E2CC2"/>
    <w:rsid w:val="006E401C"/>
    <w:rsid w:val="006E4CF7"/>
    <w:rsid w:val="006E679C"/>
    <w:rsid w:val="006F62B2"/>
    <w:rsid w:val="00706967"/>
    <w:rsid w:val="00706E3E"/>
    <w:rsid w:val="00707720"/>
    <w:rsid w:val="00712057"/>
    <w:rsid w:val="00713984"/>
    <w:rsid w:val="00714128"/>
    <w:rsid w:val="00714BD7"/>
    <w:rsid w:val="00720EBA"/>
    <w:rsid w:val="00721942"/>
    <w:rsid w:val="00727241"/>
    <w:rsid w:val="00727863"/>
    <w:rsid w:val="00735275"/>
    <w:rsid w:val="007424C2"/>
    <w:rsid w:val="0074598B"/>
    <w:rsid w:val="00747EFC"/>
    <w:rsid w:val="00757523"/>
    <w:rsid w:val="00772B69"/>
    <w:rsid w:val="0077621B"/>
    <w:rsid w:val="0077734E"/>
    <w:rsid w:val="00780957"/>
    <w:rsid w:val="0078597E"/>
    <w:rsid w:val="0079050C"/>
    <w:rsid w:val="00792191"/>
    <w:rsid w:val="007963CE"/>
    <w:rsid w:val="0079774D"/>
    <w:rsid w:val="007B249C"/>
    <w:rsid w:val="007B39F1"/>
    <w:rsid w:val="007C11BB"/>
    <w:rsid w:val="007C47DE"/>
    <w:rsid w:val="007D00B3"/>
    <w:rsid w:val="007D1867"/>
    <w:rsid w:val="007D5E84"/>
    <w:rsid w:val="007D6942"/>
    <w:rsid w:val="007E384F"/>
    <w:rsid w:val="007E5585"/>
    <w:rsid w:val="007E56BF"/>
    <w:rsid w:val="007F0D27"/>
    <w:rsid w:val="007F1D91"/>
    <w:rsid w:val="007F2EFF"/>
    <w:rsid w:val="008031EA"/>
    <w:rsid w:val="00804115"/>
    <w:rsid w:val="00804EFE"/>
    <w:rsid w:val="008074DE"/>
    <w:rsid w:val="008101CB"/>
    <w:rsid w:val="00817532"/>
    <w:rsid w:val="008209C7"/>
    <w:rsid w:val="00832917"/>
    <w:rsid w:val="00835EAF"/>
    <w:rsid w:val="00836C32"/>
    <w:rsid w:val="00847BFD"/>
    <w:rsid w:val="008545B6"/>
    <w:rsid w:val="00860E42"/>
    <w:rsid w:val="00864541"/>
    <w:rsid w:val="008652AC"/>
    <w:rsid w:val="00867EC3"/>
    <w:rsid w:val="00881558"/>
    <w:rsid w:val="00882ABC"/>
    <w:rsid w:val="008916B6"/>
    <w:rsid w:val="00891B3E"/>
    <w:rsid w:val="0089205F"/>
    <w:rsid w:val="008A02F6"/>
    <w:rsid w:val="008B4C2D"/>
    <w:rsid w:val="008C0878"/>
    <w:rsid w:val="008C451B"/>
    <w:rsid w:val="008C5210"/>
    <w:rsid w:val="008C54FF"/>
    <w:rsid w:val="008C5D52"/>
    <w:rsid w:val="008D4D6E"/>
    <w:rsid w:val="008E0D94"/>
    <w:rsid w:val="008E10EB"/>
    <w:rsid w:val="008E4FC8"/>
    <w:rsid w:val="008E5B3B"/>
    <w:rsid w:val="008F2965"/>
    <w:rsid w:val="0090562E"/>
    <w:rsid w:val="00906330"/>
    <w:rsid w:val="00915B93"/>
    <w:rsid w:val="00920217"/>
    <w:rsid w:val="009204A5"/>
    <w:rsid w:val="00922F19"/>
    <w:rsid w:val="00924734"/>
    <w:rsid w:val="00945212"/>
    <w:rsid w:val="009466E6"/>
    <w:rsid w:val="00952DE3"/>
    <w:rsid w:val="00971026"/>
    <w:rsid w:val="0097198C"/>
    <w:rsid w:val="009759B7"/>
    <w:rsid w:val="009763C8"/>
    <w:rsid w:val="009777E6"/>
    <w:rsid w:val="009807D2"/>
    <w:rsid w:val="00981610"/>
    <w:rsid w:val="0098467E"/>
    <w:rsid w:val="00985D33"/>
    <w:rsid w:val="00995206"/>
    <w:rsid w:val="009973A9"/>
    <w:rsid w:val="009A1732"/>
    <w:rsid w:val="009A4384"/>
    <w:rsid w:val="009A5969"/>
    <w:rsid w:val="009A7D8B"/>
    <w:rsid w:val="009B0542"/>
    <w:rsid w:val="009B2117"/>
    <w:rsid w:val="009B3285"/>
    <w:rsid w:val="009C3642"/>
    <w:rsid w:val="009C67EF"/>
    <w:rsid w:val="009E1056"/>
    <w:rsid w:val="00A017DF"/>
    <w:rsid w:val="00A14DBD"/>
    <w:rsid w:val="00A22A26"/>
    <w:rsid w:val="00A24AC1"/>
    <w:rsid w:val="00A30B3B"/>
    <w:rsid w:val="00A31517"/>
    <w:rsid w:val="00A31AEA"/>
    <w:rsid w:val="00A41677"/>
    <w:rsid w:val="00A43EF6"/>
    <w:rsid w:val="00A50DA7"/>
    <w:rsid w:val="00A61866"/>
    <w:rsid w:val="00A67DE2"/>
    <w:rsid w:val="00A766D1"/>
    <w:rsid w:val="00A8131A"/>
    <w:rsid w:val="00A8248A"/>
    <w:rsid w:val="00A96D74"/>
    <w:rsid w:val="00AA0975"/>
    <w:rsid w:val="00AA43A3"/>
    <w:rsid w:val="00AC5A56"/>
    <w:rsid w:val="00AD2A49"/>
    <w:rsid w:val="00AD4305"/>
    <w:rsid w:val="00AD7FA3"/>
    <w:rsid w:val="00AE08CF"/>
    <w:rsid w:val="00AE663A"/>
    <w:rsid w:val="00AE6A6B"/>
    <w:rsid w:val="00AE71C1"/>
    <w:rsid w:val="00AE7E84"/>
    <w:rsid w:val="00AF2D04"/>
    <w:rsid w:val="00AF2F1F"/>
    <w:rsid w:val="00AF5C5A"/>
    <w:rsid w:val="00AF7386"/>
    <w:rsid w:val="00B00B23"/>
    <w:rsid w:val="00B065E7"/>
    <w:rsid w:val="00B2143C"/>
    <w:rsid w:val="00B21D25"/>
    <w:rsid w:val="00B23470"/>
    <w:rsid w:val="00B26826"/>
    <w:rsid w:val="00B353C6"/>
    <w:rsid w:val="00B41D47"/>
    <w:rsid w:val="00B54488"/>
    <w:rsid w:val="00B54E1A"/>
    <w:rsid w:val="00B6080A"/>
    <w:rsid w:val="00B618AC"/>
    <w:rsid w:val="00B6488D"/>
    <w:rsid w:val="00B731AF"/>
    <w:rsid w:val="00B75182"/>
    <w:rsid w:val="00B758C5"/>
    <w:rsid w:val="00B769EE"/>
    <w:rsid w:val="00B76DD5"/>
    <w:rsid w:val="00B8075E"/>
    <w:rsid w:val="00B820B1"/>
    <w:rsid w:val="00B828E7"/>
    <w:rsid w:val="00B82D9D"/>
    <w:rsid w:val="00B83A87"/>
    <w:rsid w:val="00B85813"/>
    <w:rsid w:val="00B941CE"/>
    <w:rsid w:val="00B9453A"/>
    <w:rsid w:val="00B94728"/>
    <w:rsid w:val="00BA2106"/>
    <w:rsid w:val="00BA2E0D"/>
    <w:rsid w:val="00BA56C8"/>
    <w:rsid w:val="00BC2B67"/>
    <w:rsid w:val="00BC64AF"/>
    <w:rsid w:val="00BD301E"/>
    <w:rsid w:val="00BD4885"/>
    <w:rsid w:val="00BD5635"/>
    <w:rsid w:val="00BE63E3"/>
    <w:rsid w:val="00BE70BD"/>
    <w:rsid w:val="00BF399B"/>
    <w:rsid w:val="00BF7BA9"/>
    <w:rsid w:val="00C01033"/>
    <w:rsid w:val="00C029FC"/>
    <w:rsid w:val="00C049EF"/>
    <w:rsid w:val="00C05A01"/>
    <w:rsid w:val="00C05C0C"/>
    <w:rsid w:val="00C06191"/>
    <w:rsid w:val="00C11D6A"/>
    <w:rsid w:val="00C13342"/>
    <w:rsid w:val="00C22646"/>
    <w:rsid w:val="00C308A6"/>
    <w:rsid w:val="00C37A2D"/>
    <w:rsid w:val="00C442FC"/>
    <w:rsid w:val="00C52F1A"/>
    <w:rsid w:val="00C57E43"/>
    <w:rsid w:val="00C62242"/>
    <w:rsid w:val="00C62314"/>
    <w:rsid w:val="00C63A6B"/>
    <w:rsid w:val="00C643E4"/>
    <w:rsid w:val="00C72B59"/>
    <w:rsid w:val="00C73CB7"/>
    <w:rsid w:val="00C757C2"/>
    <w:rsid w:val="00C775F2"/>
    <w:rsid w:val="00C778C0"/>
    <w:rsid w:val="00C809BC"/>
    <w:rsid w:val="00C816F0"/>
    <w:rsid w:val="00C82465"/>
    <w:rsid w:val="00C87438"/>
    <w:rsid w:val="00C93484"/>
    <w:rsid w:val="00C97C07"/>
    <w:rsid w:val="00CA4B73"/>
    <w:rsid w:val="00CA4C2E"/>
    <w:rsid w:val="00CB70B6"/>
    <w:rsid w:val="00CC216C"/>
    <w:rsid w:val="00CC75DB"/>
    <w:rsid w:val="00CD6A74"/>
    <w:rsid w:val="00CE0A28"/>
    <w:rsid w:val="00CE11DB"/>
    <w:rsid w:val="00CE2C2E"/>
    <w:rsid w:val="00CE6BD5"/>
    <w:rsid w:val="00CE7C6B"/>
    <w:rsid w:val="00CF1E2F"/>
    <w:rsid w:val="00CF74EC"/>
    <w:rsid w:val="00D0095C"/>
    <w:rsid w:val="00D06F75"/>
    <w:rsid w:val="00D30D93"/>
    <w:rsid w:val="00D33143"/>
    <w:rsid w:val="00D34C0A"/>
    <w:rsid w:val="00D418CE"/>
    <w:rsid w:val="00D56207"/>
    <w:rsid w:val="00D6433D"/>
    <w:rsid w:val="00D644A7"/>
    <w:rsid w:val="00D64E20"/>
    <w:rsid w:val="00D6525D"/>
    <w:rsid w:val="00D65E38"/>
    <w:rsid w:val="00D70B5F"/>
    <w:rsid w:val="00D71CEB"/>
    <w:rsid w:val="00D759BB"/>
    <w:rsid w:val="00D765AF"/>
    <w:rsid w:val="00D80E09"/>
    <w:rsid w:val="00D82239"/>
    <w:rsid w:val="00D91961"/>
    <w:rsid w:val="00D95F31"/>
    <w:rsid w:val="00D961B4"/>
    <w:rsid w:val="00D96C3C"/>
    <w:rsid w:val="00DA2A4F"/>
    <w:rsid w:val="00DA2FF6"/>
    <w:rsid w:val="00DB0780"/>
    <w:rsid w:val="00DB52A4"/>
    <w:rsid w:val="00DB6299"/>
    <w:rsid w:val="00DB6354"/>
    <w:rsid w:val="00DB6B53"/>
    <w:rsid w:val="00DC030D"/>
    <w:rsid w:val="00DC11FA"/>
    <w:rsid w:val="00DC3C2A"/>
    <w:rsid w:val="00DC44AA"/>
    <w:rsid w:val="00DC5B78"/>
    <w:rsid w:val="00DD4208"/>
    <w:rsid w:val="00DF5643"/>
    <w:rsid w:val="00E01720"/>
    <w:rsid w:val="00E05457"/>
    <w:rsid w:val="00E225C1"/>
    <w:rsid w:val="00E2315F"/>
    <w:rsid w:val="00E304FF"/>
    <w:rsid w:val="00E30E42"/>
    <w:rsid w:val="00E34F98"/>
    <w:rsid w:val="00E435D7"/>
    <w:rsid w:val="00E55260"/>
    <w:rsid w:val="00E55B87"/>
    <w:rsid w:val="00E57AD9"/>
    <w:rsid w:val="00E62A91"/>
    <w:rsid w:val="00E67698"/>
    <w:rsid w:val="00E7112D"/>
    <w:rsid w:val="00E72459"/>
    <w:rsid w:val="00E84C11"/>
    <w:rsid w:val="00E93DF7"/>
    <w:rsid w:val="00E95F76"/>
    <w:rsid w:val="00E96B92"/>
    <w:rsid w:val="00E96E36"/>
    <w:rsid w:val="00E9706C"/>
    <w:rsid w:val="00EA2B92"/>
    <w:rsid w:val="00EA49E3"/>
    <w:rsid w:val="00EB20B0"/>
    <w:rsid w:val="00EB53EE"/>
    <w:rsid w:val="00EC5325"/>
    <w:rsid w:val="00ED1680"/>
    <w:rsid w:val="00ED43B9"/>
    <w:rsid w:val="00ED5D3A"/>
    <w:rsid w:val="00ED71F8"/>
    <w:rsid w:val="00ED7462"/>
    <w:rsid w:val="00EE05D4"/>
    <w:rsid w:val="00EE193E"/>
    <w:rsid w:val="00EE73B3"/>
    <w:rsid w:val="00EE7BE6"/>
    <w:rsid w:val="00F01DCF"/>
    <w:rsid w:val="00F06264"/>
    <w:rsid w:val="00F14210"/>
    <w:rsid w:val="00F20DB6"/>
    <w:rsid w:val="00F225F6"/>
    <w:rsid w:val="00F236E3"/>
    <w:rsid w:val="00F26467"/>
    <w:rsid w:val="00F30BAF"/>
    <w:rsid w:val="00F34D3E"/>
    <w:rsid w:val="00F35439"/>
    <w:rsid w:val="00F369B7"/>
    <w:rsid w:val="00F42269"/>
    <w:rsid w:val="00F47D87"/>
    <w:rsid w:val="00F5259F"/>
    <w:rsid w:val="00F534BA"/>
    <w:rsid w:val="00F54EB6"/>
    <w:rsid w:val="00F621A2"/>
    <w:rsid w:val="00F628BD"/>
    <w:rsid w:val="00F62A8F"/>
    <w:rsid w:val="00F6486C"/>
    <w:rsid w:val="00F674E1"/>
    <w:rsid w:val="00F71051"/>
    <w:rsid w:val="00F75188"/>
    <w:rsid w:val="00F76096"/>
    <w:rsid w:val="00F80167"/>
    <w:rsid w:val="00F804F6"/>
    <w:rsid w:val="00F85112"/>
    <w:rsid w:val="00F860DE"/>
    <w:rsid w:val="00F87AEE"/>
    <w:rsid w:val="00F87EB7"/>
    <w:rsid w:val="00F939A0"/>
    <w:rsid w:val="00F94D8A"/>
    <w:rsid w:val="00F94F04"/>
    <w:rsid w:val="00FA4F0F"/>
    <w:rsid w:val="00FA6C8A"/>
    <w:rsid w:val="00FA6D5A"/>
    <w:rsid w:val="00FA7BAF"/>
    <w:rsid w:val="00FA7D89"/>
    <w:rsid w:val="00FC26FE"/>
    <w:rsid w:val="00FC5543"/>
    <w:rsid w:val="00FD12E1"/>
    <w:rsid w:val="00FD2B3F"/>
    <w:rsid w:val="00FD73B2"/>
    <w:rsid w:val="00FE60AE"/>
    <w:rsid w:val="00FE7021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39A78"/>
  <w15:chartTrackingRefBased/>
  <w15:docId w15:val="{6E881703-9A5E-4459-BAB6-F5B6DA57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W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4CCCBD65984FB5AC0713ADDCA0B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3C34D-F22E-44DE-885F-A29C7EEF70EF}"/>
      </w:docPartPr>
      <w:docPartBody>
        <w:p w:rsidR="00B4717D" w:rsidRDefault="00CB30AA">
          <w:pPr>
            <w:pStyle w:val="814CCCBD65984FB5AC0713ADDCA0B922"/>
          </w:pPr>
          <w:r>
            <w:t>Your Name</w:t>
          </w:r>
        </w:p>
      </w:docPartBody>
    </w:docPart>
    <w:docPart>
      <w:docPartPr>
        <w:name w:val="1411ACE48BF14534B9BD05EE474C2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A1D05-A605-421C-8C84-AE34399F94DA}"/>
      </w:docPartPr>
      <w:docPartBody>
        <w:p w:rsidR="00682166" w:rsidRDefault="0008630F" w:rsidP="0008630F">
          <w:pPr>
            <w:pStyle w:val="1411ACE48BF14534B9BD05EE474C275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AA"/>
    <w:rsid w:val="000168D2"/>
    <w:rsid w:val="00037A7E"/>
    <w:rsid w:val="0008630F"/>
    <w:rsid w:val="000C0255"/>
    <w:rsid w:val="001A7E28"/>
    <w:rsid w:val="001F0FD8"/>
    <w:rsid w:val="0026500D"/>
    <w:rsid w:val="002B7E83"/>
    <w:rsid w:val="002C03FB"/>
    <w:rsid w:val="002C232A"/>
    <w:rsid w:val="002C2504"/>
    <w:rsid w:val="003049C6"/>
    <w:rsid w:val="003D26AE"/>
    <w:rsid w:val="00436BEC"/>
    <w:rsid w:val="00504835"/>
    <w:rsid w:val="00577F6B"/>
    <w:rsid w:val="005B424B"/>
    <w:rsid w:val="005B50C0"/>
    <w:rsid w:val="005C50BB"/>
    <w:rsid w:val="005D2E08"/>
    <w:rsid w:val="00621FA0"/>
    <w:rsid w:val="00650EA6"/>
    <w:rsid w:val="00682166"/>
    <w:rsid w:val="006A76D7"/>
    <w:rsid w:val="00753721"/>
    <w:rsid w:val="0076747B"/>
    <w:rsid w:val="00795C10"/>
    <w:rsid w:val="008B1840"/>
    <w:rsid w:val="008F565E"/>
    <w:rsid w:val="00916559"/>
    <w:rsid w:val="00921394"/>
    <w:rsid w:val="0093154B"/>
    <w:rsid w:val="00931D45"/>
    <w:rsid w:val="00A02FB5"/>
    <w:rsid w:val="00A61637"/>
    <w:rsid w:val="00A6381D"/>
    <w:rsid w:val="00AA48E7"/>
    <w:rsid w:val="00B0612B"/>
    <w:rsid w:val="00B4717D"/>
    <w:rsid w:val="00B7345D"/>
    <w:rsid w:val="00BB141C"/>
    <w:rsid w:val="00C84EBC"/>
    <w:rsid w:val="00CB30AA"/>
    <w:rsid w:val="00CF1032"/>
    <w:rsid w:val="00D037D3"/>
    <w:rsid w:val="00D5115F"/>
    <w:rsid w:val="00D6585B"/>
    <w:rsid w:val="00D97F60"/>
    <w:rsid w:val="00DA3045"/>
    <w:rsid w:val="00DE31AF"/>
    <w:rsid w:val="00E02028"/>
    <w:rsid w:val="00E73E84"/>
    <w:rsid w:val="00EA4CD3"/>
    <w:rsid w:val="00EA7E2B"/>
    <w:rsid w:val="00EB2DA1"/>
    <w:rsid w:val="00ED3F15"/>
    <w:rsid w:val="00EE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4CCCBD65984FB5AC0713ADDCA0B922">
    <w:name w:val="814CCCBD65984FB5AC0713ADDCA0B922"/>
  </w:style>
  <w:style w:type="paragraph" w:customStyle="1" w:styleId="455F1F5984804A449D6D539E82E5355D">
    <w:name w:val="455F1F5984804A449D6D539E82E5355D"/>
  </w:style>
  <w:style w:type="paragraph" w:customStyle="1" w:styleId="08660B2C102B4729B100E047F3647035">
    <w:name w:val="08660B2C102B4729B100E047F3647035"/>
  </w:style>
  <w:style w:type="paragraph" w:customStyle="1" w:styleId="AFE66C96B9F546E7814D182E4631146F">
    <w:name w:val="AFE66C96B9F546E7814D182E4631146F"/>
  </w:style>
  <w:style w:type="paragraph" w:customStyle="1" w:styleId="5B38573B239E4049B17BD2A19DDD764A">
    <w:name w:val="5B38573B239E4049B17BD2A19DDD764A"/>
  </w:style>
  <w:style w:type="paragraph" w:customStyle="1" w:styleId="0E158F020A114B1AACF99EE5B1A4E909">
    <w:name w:val="0E158F020A114B1AACF99EE5B1A4E909"/>
  </w:style>
  <w:style w:type="paragraph" w:customStyle="1" w:styleId="89CA6B8116004FD1B2443F67CDE3918A">
    <w:name w:val="89CA6B8116004FD1B2443F67CDE3918A"/>
  </w:style>
  <w:style w:type="paragraph" w:customStyle="1" w:styleId="C246BD2C52E44814AEF79BFCB1D567D1">
    <w:name w:val="C246BD2C52E44814AEF79BFCB1D567D1"/>
  </w:style>
  <w:style w:type="paragraph" w:customStyle="1" w:styleId="05DD687F8F32443591D923FCCAD3B34D">
    <w:name w:val="05DD687F8F32443591D923FCCAD3B34D"/>
  </w:style>
  <w:style w:type="paragraph" w:customStyle="1" w:styleId="8CEE1C81C37D4BF0BFA130B9F057440C">
    <w:name w:val="8CEE1C81C37D4BF0BFA130B9F057440C"/>
  </w:style>
  <w:style w:type="paragraph" w:customStyle="1" w:styleId="E6E5B0BD8CF547EFB808944EE643BB0E">
    <w:name w:val="E6E5B0BD8CF547EFB808944EE643BB0E"/>
  </w:style>
  <w:style w:type="paragraph" w:customStyle="1" w:styleId="55D63ED7F3FF4A9BA097EB07253F6809">
    <w:name w:val="55D63ED7F3FF4A9BA097EB07253F6809"/>
  </w:style>
  <w:style w:type="paragraph" w:customStyle="1" w:styleId="7D8A3E8AF0C94F139ACB287D92256EB1">
    <w:name w:val="7D8A3E8AF0C94F139ACB287D92256EB1"/>
  </w:style>
  <w:style w:type="paragraph" w:customStyle="1" w:styleId="ACDE59F5F1AE41AB932E20AEE1077A20">
    <w:name w:val="ACDE59F5F1AE41AB932E20AEE1077A20"/>
  </w:style>
  <w:style w:type="paragraph" w:customStyle="1" w:styleId="792370B902F147C88DF7D561B96E1EF6">
    <w:name w:val="792370B902F147C88DF7D561B96E1EF6"/>
  </w:style>
  <w:style w:type="paragraph" w:customStyle="1" w:styleId="EBA21B65BB61466BA436F0D6D83B857A">
    <w:name w:val="EBA21B65BB61466BA436F0D6D83B857A"/>
  </w:style>
  <w:style w:type="paragraph" w:customStyle="1" w:styleId="B3BF7676098F40CB8378A5854351835A">
    <w:name w:val="B3BF7676098F40CB8378A5854351835A"/>
  </w:style>
  <w:style w:type="paragraph" w:customStyle="1" w:styleId="A8BE5B02731A4A2E83DFF9A96452E38D">
    <w:name w:val="A8BE5B02731A4A2E83DFF9A96452E38D"/>
  </w:style>
  <w:style w:type="paragraph" w:customStyle="1" w:styleId="B614647E4B674399ACEB4ED9CEEA5F12">
    <w:name w:val="B614647E4B674399ACEB4ED9CEEA5F12"/>
  </w:style>
  <w:style w:type="paragraph" w:customStyle="1" w:styleId="8E15C7C2696B463E8DAFE231622B875D">
    <w:name w:val="8E15C7C2696B463E8DAFE231622B875D"/>
  </w:style>
  <w:style w:type="paragraph" w:customStyle="1" w:styleId="D5E59312100C41E181D243BCCB41161B">
    <w:name w:val="D5E59312100C41E181D243BCCB41161B"/>
  </w:style>
  <w:style w:type="paragraph" w:customStyle="1" w:styleId="98754C7CED3A42D29C948E30F834D146">
    <w:name w:val="98754C7CED3A42D29C948E30F834D146"/>
  </w:style>
  <w:style w:type="paragraph" w:customStyle="1" w:styleId="C38FE09A25D3462897EA6A63C9322E02">
    <w:name w:val="C38FE09A25D3462897EA6A63C9322E02"/>
  </w:style>
  <w:style w:type="paragraph" w:customStyle="1" w:styleId="372487AA14EF490EA413F18CE5D23D8B">
    <w:name w:val="372487AA14EF490EA413F18CE5D23D8B"/>
  </w:style>
  <w:style w:type="paragraph" w:customStyle="1" w:styleId="FABF71A775274C8993EFC3271B0CAF4A">
    <w:name w:val="FABF71A775274C8993EFC3271B0CAF4A"/>
  </w:style>
  <w:style w:type="paragraph" w:customStyle="1" w:styleId="907DC35AB3764C84AD4BDE82AAA043C6">
    <w:name w:val="907DC35AB3764C84AD4BDE82AAA043C6"/>
  </w:style>
  <w:style w:type="paragraph" w:customStyle="1" w:styleId="4D5CEFD5DC874E26B6274616E61BBBCB">
    <w:name w:val="4D5CEFD5DC874E26B6274616E61BBBCB"/>
  </w:style>
  <w:style w:type="paragraph" w:customStyle="1" w:styleId="EBDB1F38D9854316A9E41893B79BB61C">
    <w:name w:val="EBDB1F38D9854316A9E41893B79BB61C"/>
  </w:style>
  <w:style w:type="paragraph" w:customStyle="1" w:styleId="C917FD2223C04A64A80C050CC90F569E">
    <w:name w:val="C917FD2223C04A64A80C050CC90F569E"/>
  </w:style>
  <w:style w:type="paragraph" w:customStyle="1" w:styleId="6BA152CADDE6493A8B1459BCC50E2497">
    <w:name w:val="6BA152CADDE6493A8B1459BCC50E2497"/>
  </w:style>
  <w:style w:type="paragraph" w:customStyle="1" w:styleId="3A3FCD7662A34F0B91C38548583FDABC">
    <w:name w:val="3A3FCD7662A34F0B91C38548583FDABC"/>
  </w:style>
  <w:style w:type="paragraph" w:customStyle="1" w:styleId="CFC1F760186D439E8E403C6B7E31D06C">
    <w:name w:val="CFC1F760186D439E8E403C6B7E31D06C"/>
  </w:style>
  <w:style w:type="paragraph" w:customStyle="1" w:styleId="BAD8477E02144966BED6633ED08A426F">
    <w:name w:val="BAD8477E02144966BED6633ED08A426F"/>
  </w:style>
  <w:style w:type="paragraph" w:customStyle="1" w:styleId="46A72D5D7519466BB77F7D17F11B04D6">
    <w:name w:val="46A72D5D7519466BB77F7D17F11B04D6"/>
  </w:style>
  <w:style w:type="paragraph" w:customStyle="1" w:styleId="8F426F66EC1F4A07BFF0DC296BFC3640">
    <w:name w:val="8F426F66EC1F4A07BFF0DC296BFC3640"/>
  </w:style>
  <w:style w:type="paragraph" w:customStyle="1" w:styleId="E743EE4BC847479099BEE8E1EEC146DF">
    <w:name w:val="E743EE4BC847479099BEE8E1EEC146DF"/>
  </w:style>
  <w:style w:type="paragraph" w:customStyle="1" w:styleId="526E6EA87B1F483CA7AFA25FCF3AB7CB">
    <w:name w:val="526E6EA87B1F483CA7AFA25FCF3AB7CB"/>
    <w:rsid w:val="00B4717D"/>
  </w:style>
  <w:style w:type="paragraph" w:customStyle="1" w:styleId="C689A003649148A69805CB21F7734363">
    <w:name w:val="C689A003649148A69805CB21F7734363"/>
    <w:rsid w:val="00B4717D"/>
  </w:style>
  <w:style w:type="paragraph" w:customStyle="1" w:styleId="21877CE7E6EA4AA39AF4D087ACA0E967">
    <w:name w:val="21877CE7E6EA4AA39AF4D087ACA0E967"/>
    <w:rsid w:val="00B4717D"/>
  </w:style>
  <w:style w:type="paragraph" w:customStyle="1" w:styleId="D8EF075AB0F140D3AAD0FFD37A404BBD">
    <w:name w:val="D8EF075AB0F140D3AAD0FFD37A404BBD"/>
    <w:rsid w:val="00B4717D"/>
  </w:style>
  <w:style w:type="paragraph" w:customStyle="1" w:styleId="9E776FB856444F2E8CD0357E7D9BB6E0">
    <w:name w:val="9E776FB856444F2E8CD0357E7D9BB6E0"/>
    <w:rsid w:val="00B4717D"/>
  </w:style>
  <w:style w:type="paragraph" w:customStyle="1" w:styleId="AE0668A64C09455BA9096C252BC89339">
    <w:name w:val="AE0668A64C09455BA9096C252BC89339"/>
    <w:rsid w:val="00B4717D"/>
  </w:style>
  <w:style w:type="paragraph" w:customStyle="1" w:styleId="00C9A548867C4AD08D4FBBE4B144DCAC">
    <w:name w:val="00C9A548867C4AD08D4FBBE4B144DCAC"/>
    <w:rsid w:val="00B4717D"/>
  </w:style>
  <w:style w:type="paragraph" w:customStyle="1" w:styleId="EE2E0330039649B5AC9B9E001F73495F">
    <w:name w:val="EE2E0330039649B5AC9B9E001F73495F"/>
    <w:rsid w:val="00B4717D"/>
  </w:style>
  <w:style w:type="paragraph" w:customStyle="1" w:styleId="BA5B0EAB3A6A4D498768D6ED7D2535E3">
    <w:name w:val="BA5B0EAB3A6A4D498768D6ED7D2535E3"/>
    <w:rsid w:val="00B4717D"/>
  </w:style>
  <w:style w:type="paragraph" w:customStyle="1" w:styleId="745C599430F6471B9D09DCDF2F3BB9A4">
    <w:name w:val="745C599430F6471B9D09DCDF2F3BB9A4"/>
    <w:rsid w:val="00B4717D"/>
  </w:style>
  <w:style w:type="paragraph" w:customStyle="1" w:styleId="A6DB649F45DE4A819742CBF228D18AD5">
    <w:name w:val="A6DB649F45DE4A819742CBF228D18AD5"/>
    <w:rsid w:val="0093154B"/>
  </w:style>
  <w:style w:type="paragraph" w:customStyle="1" w:styleId="D15657D18C0843D681412773AE8EADFF">
    <w:name w:val="D15657D18C0843D681412773AE8EADFF"/>
    <w:rsid w:val="0093154B"/>
  </w:style>
  <w:style w:type="paragraph" w:customStyle="1" w:styleId="1411ACE48BF14534B9BD05EE474C2755">
    <w:name w:val="1411ACE48BF14534B9BD05EE474C2755"/>
    <w:rsid w:val="0008630F"/>
  </w:style>
  <w:style w:type="paragraph" w:customStyle="1" w:styleId="D8EBDB4521594C9A89F316DD7FEE4190">
    <w:name w:val="D8EBDB4521594C9A89F316DD7FEE4190"/>
    <w:rsid w:val="0008630F"/>
  </w:style>
  <w:style w:type="paragraph" w:customStyle="1" w:styleId="1FEE366C02AF48A69D1BBC7E7F646AA9">
    <w:name w:val="1FEE366C02AF48A69D1BBC7E7F646AA9"/>
    <w:rsid w:val="0008630F"/>
  </w:style>
  <w:style w:type="paragraph" w:customStyle="1" w:styleId="869990F2535142EAB4E521FA14CC4F4E">
    <w:name w:val="869990F2535142EAB4E521FA14CC4F4E"/>
    <w:rsid w:val="00682166"/>
  </w:style>
  <w:style w:type="paragraph" w:customStyle="1" w:styleId="C18C1B41D897474E83C9218714F69425">
    <w:name w:val="C18C1B41D897474E83C9218714F69425"/>
    <w:rsid w:val="00682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384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</dc:creator>
  <cp:keywords/>
  <dc:description>Erich Wang</dc:description>
  <cp:lastModifiedBy>EW</cp:lastModifiedBy>
  <cp:revision>1105</cp:revision>
  <cp:lastPrinted>2019-12-22T01:42:00Z</cp:lastPrinted>
  <dcterms:created xsi:type="dcterms:W3CDTF">2018-03-09T16:38:00Z</dcterms:created>
  <dcterms:modified xsi:type="dcterms:W3CDTF">2019-12-22T01:42:00Z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